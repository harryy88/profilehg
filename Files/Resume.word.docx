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12251"/>
      </w:tblGrid>
      <w:tr w:rsidR="00692703" w:rsidRPr="00CF1A49" w14:paraId="7F5FFE29" w14:textId="77777777" w:rsidTr="003356DD">
        <w:trPr>
          <w:trHeight w:hRule="exact" w:val="1548"/>
        </w:trPr>
        <w:tc>
          <w:tcPr>
            <w:tcW w:w="9360" w:type="dxa"/>
          </w:tcPr>
          <w:p w14:paraId="1D7E2E98" w14:textId="77777777" w:rsidR="00692703" w:rsidRPr="005A628C" w:rsidRDefault="004F444F" w:rsidP="00913946">
            <w:pPr>
              <w:pStyle w:val="Title"/>
              <w:rPr>
                <w:sz w:val="60"/>
                <w:szCs w:val="60"/>
              </w:rPr>
            </w:pPr>
            <w:bookmarkStart w:id="0" w:name="_GoBack"/>
            <w:bookmarkEnd w:id="0"/>
            <w:r w:rsidRPr="005A628C">
              <w:rPr>
                <w:sz w:val="60"/>
                <w:szCs w:val="60"/>
              </w:rPr>
              <w:t>Harrison</w:t>
            </w:r>
            <w:r w:rsidR="00692703" w:rsidRPr="005A628C">
              <w:rPr>
                <w:sz w:val="60"/>
                <w:szCs w:val="60"/>
              </w:rPr>
              <w:t xml:space="preserve"> </w:t>
            </w:r>
            <w:r w:rsidR="004C076B">
              <w:rPr>
                <w:sz w:val="60"/>
                <w:szCs w:val="60"/>
              </w:rPr>
              <w:t xml:space="preserve">Spencer </w:t>
            </w:r>
            <w:r w:rsidRPr="005A628C">
              <w:rPr>
                <w:rStyle w:val="IntenseEmphasis"/>
                <w:sz w:val="60"/>
                <w:szCs w:val="60"/>
              </w:rPr>
              <w:t>Groll</w:t>
            </w:r>
          </w:p>
          <w:p w14:paraId="0CCE508B" w14:textId="77777777" w:rsidR="00692703" w:rsidRPr="00CF1A49" w:rsidRDefault="004F444F" w:rsidP="00913946">
            <w:pPr>
              <w:pStyle w:val="ContactInfo"/>
              <w:contextualSpacing w:val="0"/>
            </w:pPr>
            <w:r>
              <w:t>Miami, FL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93572E2FAB2AE4688E2B308E39D184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(305) 785-4963</w:t>
            </w:r>
          </w:p>
          <w:p w14:paraId="61F4975F" w14:textId="4B51F70D" w:rsidR="00692703" w:rsidRPr="00CF1A49" w:rsidRDefault="004F444F" w:rsidP="00913946">
            <w:pPr>
              <w:pStyle w:val="ContactInfoEmphasis"/>
              <w:contextualSpacing w:val="0"/>
            </w:pPr>
            <w:r>
              <w:t>hsg35@miami.edu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10E8EAAF9E66741B87D7AEECF5AB26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F444F">
              <w:t>linkedin.com/in/</w:t>
            </w:r>
            <w:proofErr w:type="spellStart"/>
            <w:r w:rsidRPr="004F444F">
              <w:t>harrison-groll</w:t>
            </w:r>
            <w:proofErr w:type="spellEnd"/>
            <w:r w:rsidRPr="004F444F">
              <w:t>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3424127A74BDE46AFEAEBA8611F10B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F444F">
              <w:t>github.com/harryy88</w:t>
            </w:r>
            <w:r w:rsidR="003356DD">
              <w:t xml:space="preserve"> </w:t>
            </w:r>
            <w:sdt>
              <w:sdtPr>
                <w:alias w:val="Divider dot:"/>
                <w:tag w:val="Divider dot:"/>
                <w:id w:val="-221450210"/>
                <w:placeholder>
                  <w:docPart w:val="EEFC21D425C3C24FA0CF061F5378DF68"/>
                </w:placeholder>
                <w:temporary/>
                <w:showingPlcHdr/>
                <w15:appearance w15:val="hidden"/>
              </w:sdtPr>
              <w:sdtContent>
                <w:r w:rsidR="003356DD" w:rsidRPr="00CF1A49">
                  <w:t>·</w:t>
                </w:r>
              </w:sdtContent>
            </w:sdt>
            <w:r w:rsidR="003356DD">
              <w:t xml:space="preserve"> profilehg.herokuapp.com </w:t>
            </w:r>
          </w:p>
        </w:tc>
      </w:tr>
      <w:tr w:rsidR="009571D8" w:rsidRPr="00CF1A49" w14:paraId="1EBD4ABA" w14:textId="77777777" w:rsidTr="003356DD">
        <w:tc>
          <w:tcPr>
            <w:tcW w:w="9360" w:type="dxa"/>
          </w:tcPr>
          <w:p w14:paraId="59B4870B" w14:textId="77777777" w:rsidR="00004209" w:rsidRDefault="00004209" w:rsidP="00004209">
            <w:pPr>
              <w:pStyle w:val="ContactInfo"/>
              <w:jc w:val="left"/>
            </w:pPr>
          </w:p>
          <w:p w14:paraId="3D059893" w14:textId="77777777" w:rsidR="00004209" w:rsidRDefault="00004209" w:rsidP="00004209">
            <w:pPr>
              <w:pStyle w:val="ContactInfo"/>
              <w:jc w:val="left"/>
            </w:pPr>
          </w:p>
          <w:p w14:paraId="41AE5A53" w14:textId="10DC985C" w:rsidR="006442DB" w:rsidRDefault="006442DB" w:rsidP="003356DD">
            <w:r>
              <w:t>Current University of Miami undergraduate student working on a Computer Science and Business Technology double major. Interests are using current and upcoming technology within the realm of the business setting. Tenacious and hardworking individual with a passion of learning new things.</w:t>
            </w:r>
            <w:r w:rsidR="003356DD">
              <w:t xml:space="preserve"> </w:t>
            </w:r>
          </w:p>
          <w:p w14:paraId="689D5EBC" w14:textId="60248ABA" w:rsidR="002A0583" w:rsidRDefault="00C53A59" w:rsidP="006536AC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1392877668"/>
                <w:placeholder>
                  <w:docPart w:val="85AFB6DD3FAC894F992B40CAD0258B4C"/>
                </w:placeholder>
                <w:temporary/>
                <w:showingPlcHdr/>
                <w15:appearance w15:val="hidden"/>
              </w:sdtPr>
              <w:sdtEndPr/>
              <w:sdtContent>
                <w:r w:rsidR="006536AC" w:rsidRPr="002A0583">
                  <w:rPr>
                    <w:sz w:val="26"/>
                    <w:szCs w:val="26"/>
                  </w:rPr>
                  <w:t>Skills</w:t>
                </w:r>
              </w:sdtContent>
            </w:sdt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81"/>
              <w:gridCol w:w="2291"/>
              <w:gridCol w:w="2294"/>
            </w:tblGrid>
            <w:tr w:rsidR="00004209" w14:paraId="72A9D2A5" w14:textId="77777777" w:rsidTr="00004209">
              <w:tc>
                <w:tcPr>
                  <w:tcW w:w="2340" w:type="dxa"/>
                </w:tcPr>
                <w:p w14:paraId="09BFB834" w14:textId="51C1ACFD" w:rsidR="002A0583" w:rsidRDefault="00004209" w:rsidP="00004209">
                  <w:r>
                    <w:t xml:space="preserve">&gt; </w:t>
                  </w:r>
                  <w:r w:rsidR="002A0583">
                    <w:t>JavaScript</w:t>
                  </w:r>
                </w:p>
              </w:tc>
              <w:tc>
                <w:tcPr>
                  <w:tcW w:w="2340" w:type="dxa"/>
                </w:tcPr>
                <w:p w14:paraId="1B0A4D27" w14:textId="0E163DCE" w:rsidR="002A0583" w:rsidRDefault="00004209" w:rsidP="002A0583">
                  <w:r>
                    <w:t xml:space="preserve">&gt; </w:t>
                  </w:r>
                  <w:r w:rsidR="002A0583">
                    <w:t>Ruby/Rails</w:t>
                  </w:r>
                </w:p>
              </w:tc>
              <w:tc>
                <w:tcPr>
                  <w:tcW w:w="2340" w:type="dxa"/>
                </w:tcPr>
                <w:p w14:paraId="753E95B9" w14:textId="064DBDCA" w:rsidR="002A0583" w:rsidRDefault="00004209" w:rsidP="002A0583">
                  <w:r>
                    <w:t xml:space="preserve">&gt; </w:t>
                  </w:r>
                  <w:r w:rsidR="002A0583">
                    <w:t>HTML5/CSS3</w:t>
                  </w:r>
                </w:p>
              </w:tc>
              <w:tc>
                <w:tcPr>
                  <w:tcW w:w="2340" w:type="dxa"/>
                </w:tcPr>
                <w:p w14:paraId="7D02E220" w14:textId="6F769977" w:rsidR="002A0583" w:rsidRDefault="00004209" w:rsidP="002A0583">
                  <w:r>
                    <w:t xml:space="preserve">&gt; </w:t>
                  </w:r>
                  <w:r w:rsidR="002A0583">
                    <w:t>Node.js</w:t>
                  </w:r>
                </w:p>
              </w:tc>
            </w:tr>
            <w:tr w:rsidR="00004209" w14:paraId="657613AF" w14:textId="77777777" w:rsidTr="00004209">
              <w:tc>
                <w:tcPr>
                  <w:tcW w:w="2340" w:type="dxa"/>
                </w:tcPr>
                <w:p w14:paraId="7802E8DE" w14:textId="2972E4F0" w:rsidR="002A0583" w:rsidRDefault="00004209" w:rsidP="002A0583">
                  <w:r>
                    <w:t xml:space="preserve">&gt; </w:t>
                  </w:r>
                  <w:r w:rsidR="002A0583">
                    <w:t>Express.js</w:t>
                  </w:r>
                </w:p>
              </w:tc>
              <w:tc>
                <w:tcPr>
                  <w:tcW w:w="2340" w:type="dxa"/>
                </w:tcPr>
                <w:p w14:paraId="22AC8044" w14:textId="480CADC3" w:rsidR="002A0583" w:rsidRDefault="00004209" w:rsidP="002A0583">
                  <w:r>
                    <w:t xml:space="preserve">&gt; </w:t>
                  </w:r>
                  <w:r w:rsidR="002A0583">
                    <w:t>Ajax</w:t>
                  </w:r>
                </w:p>
              </w:tc>
              <w:tc>
                <w:tcPr>
                  <w:tcW w:w="2340" w:type="dxa"/>
                </w:tcPr>
                <w:p w14:paraId="4EC16EAB" w14:textId="4D516E98" w:rsidR="002A0583" w:rsidRDefault="00004209" w:rsidP="002A0583">
                  <w:r>
                    <w:t xml:space="preserve">&gt; </w:t>
                  </w:r>
                  <w:r w:rsidR="002A0583">
                    <w:t>C++</w:t>
                  </w:r>
                </w:p>
              </w:tc>
              <w:tc>
                <w:tcPr>
                  <w:tcW w:w="2340" w:type="dxa"/>
                </w:tcPr>
                <w:p w14:paraId="6DBF7846" w14:textId="584BA86E" w:rsidR="002A0583" w:rsidRDefault="00004209" w:rsidP="002A0583">
                  <w:r>
                    <w:t>&gt; MATLAB</w:t>
                  </w:r>
                </w:p>
              </w:tc>
            </w:tr>
            <w:tr w:rsidR="00004209" w14:paraId="05EAFFC9" w14:textId="77777777" w:rsidTr="00004209">
              <w:tc>
                <w:tcPr>
                  <w:tcW w:w="2340" w:type="dxa"/>
                </w:tcPr>
                <w:p w14:paraId="7DDDFCF5" w14:textId="37C58F86" w:rsidR="002A0583" w:rsidRDefault="00004209" w:rsidP="002A0583">
                  <w:r>
                    <w:t xml:space="preserve">&gt; </w:t>
                  </w:r>
                  <w:r w:rsidR="002A0583">
                    <w:t>Version Control (Git)</w:t>
                  </w:r>
                </w:p>
              </w:tc>
              <w:tc>
                <w:tcPr>
                  <w:tcW w:w="2340" w:type="dxa"/>
                </w:tcPr>
                <w:p w14:paraId="483E41C8" w14:textId="311FD455" w:rsidR="002A0583" w:rsidRDefault="00004209" w:rsidP="002A0583">
                  <w:r>
                    <w:t xml:space="preserve">&gt; </w:t>
                  </w:r>
                  <w:r w:rsidR="002A0583">
                    <w:t>jQuery</w:t>
                  </w:r>
                </w:p>
              </w:tc>
              <w:tc>
                <w:tcPr>
                  <w:tcW w:w="2340" w:type="dxa"/>
                </w:tcPr>
                <w:p w14:paraId="176E7C63" w14:textId="2D2193C0" w:rsidR="002A0583" w:rsidRDefault="00004209" w:rsidP="002A0583">
                  <w:r>
                    <w:t xml:space="preserve">&gt; </w:t>
                  </w:r>
                  <w:r w:rsidR="002A0583">
                    <w:t>React.js</w:t>
                  </w:r>
                </w:p>
              </w:tc>
              <w:tc>
                <w:tcPr>
                  <w:tcW w:w="2340" w:type="dxa"/>
                </w:tcPr>
                <w:p w14:paraId="04A69692" w14:textId="7C2E028A" w:rsidR="002A0583" w:rsidRDefault="00004209" w:rsidP="002A0583">
                  <w:r>
                    <w:t xml:space="preserve">&gt; </w:t>
                  </w:r>
                  <w:r w:rsidR="002A0583">
                    <w:t>Project Management</w:t>
                  </w:r>
                </w:p>
              </w:tc>
            </w:tr>
            <w:tr w:rsidR="00004209" w14:paraId="5F6FB299" w14:textId="77777777" w:rsidTr="00004209">
              <w:tc>
                <w:tcPr>
                  <w:tcW w:w="2340" w:type="dxa"/>
                </w:tcPr>
                <w:p w14:paraId="236383F5" w14:textId="67010332" w:rsidR="002A0583" w:rsidRDefault="00004209" w:rsidP="002A0583">
                  <w:r>
                    <w:t>&gt; DBMS (SQL)</w:t>
                  </w:r>
                </w:p>
              </w:tc>
              <w:tc>
                <w:tcPr>
                  <w:tcW w:w="2340" w:type="dxa"/>
                </w:tcPr>
                <w:p w14:paraId="3BCA21D9" w14:textId="0895699B" w:rsidR="002A0583" w:rsidRDefault="00004209" w:rsidP="002A0583">
                  <w:r>
                    <w:t>&gt; Excel</w:t>
                  </w:r>
                </w:p>
              </w:tc>
              <w:tc>
                <w:tcPr>
                  <w:tcW w:w="2340" w:type="dxa"/>
                </w:tcPr>
                <w:p w14:paraId="5481657C" w14:textId="6BA3DE56" w:rsidR="002A0583" w:rsidRDefault="00004209" w:rsidP="002A0583">
                  <w:r>
                    <w:t>&gt; Swift</w:t>
                  </w:r>
                </w:p>
              </w:tc>
              <w:tc>
                <w:tcPr>
                  <w:tcW w:w="2340" w:type="dxa"/>
                </w:tcPr>
                <w:p w14:paraId="031F3638" w14:textId="0C246784" w:rsidR="002A0583" w:rsidRDefault="00004209" w:rsidP="002A0583">
                  <w:r>
                    <w:t>&gt; OOP</w:t>
                  </w:r>
                </w:p>
              </w:tc>
            </w:tr>
          </w:tbl>
          <w:p w14:paraId="5C448297" w14:textId="532FD5C3" w:rsidR="006536AC" w:rsidRPr="00CF1A49" w:rsidRDefault="002A0583" w:rsidP="00004209">
            <w:r>
              <w:t xml:space="preserve"> </w:t>
            </w:r>
            <w:r w:rsidR="00004209">
              <w:br/>
            </w:r>
            <w:sdt>
              <w:sdtPr>
                <w:rPr>
                  <w:rFonts w:asciiTheme="majorHAnsi" w:eastAsiaTheme="majorEastAsia" w:hAnsiTheme="majorHAnsi" w:cstheme="majorBidi"/>
                  <w:b/>
                  <w:caps/>
                  <w:color w:val="262626" w:themeColor="text1" w:themeTint="D9"/>
                  <w:sz w:val="26"/>
                  <w:szCs w:val="26"/>
                </w:rPr>
                <w:alias w:val="Experience:"/>
                <w:tag w:val="Experience:"/>
                <w:id w:val="1994065479"/>
                <w:placeholder>
                  <w:docPart w:val="D13848CCAAE0664B975EB01B74A2E6B7"/>
                </w:placeholder>
                <w:temporary/>
                <w:showingPlcHdr/>
                <w15:appearance w15:val="hidden"/>
              </w:sdtPr>
              <w:sdtEndPr/>
              <w:sdtContent>
                <w:r w:rsidR="00004209" w:rsidRPr="00004209">
                  <w:rPr>
                    <w:rFonts w:asciiTheme="majorHAnsi" w:eastAsiaTheme="majorEastAsia" w:hAnsiTheme="majorHAnsi" w:cstheme="majorBidi"/>
                    <w:b/>
                    <w:caps/>
                    <w:color w:val="262626" w:themeColor="text1" w:themeTint="D9"/>
                    <w:sz w:val="26"/>
                    <w:szCs w:val="26"/>
                  </w:rPr>
                  <w:t>Experience</w:t>
                </w:r>
              </w:sdtContent>
            </w:sdt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075"/>
            </w:tblGrid>
            <w:tr w:rsidR="006536AC" w:rsidRPr="00CF1A49" w14:paraId="3C31136B" w14:textId="77777777" w:rsidTr="00475906">
              <w:tc>
                <w:tcPr>
                  <w:tcW w:w="9355" w:type="dxa"/>
                </w:tcPr>
                <w:p w14:paraId="4B52B777" w14:textId="77777777" w:rsidR="006536AC" w:rsidRPr="00CF1A49" w:rsidRDefault="006536AC" w:rsidP="006536AC">
                  <w:pPr>
                    <w:pStyle w:val="Heading3"/>
                    <w:contextualSpacing w:val="0"/>
                    <w:outlineLvl w:val="2"/>
                  </w:pPr>
                  <w:r>
                    <w:t>May 2020</w:t>
                  </w:r>
                </w:p>
                <w:p w14:paraId="3F553D8D" w14:textId="77777777" w:rsidR="005A628C" w:rsidRDefault="006536AC" w:rsidP="006119EC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  <w:sz w:val="24"/>
                      <w:szCs w:val="24"/>
                    </w:rPr>
                  </w:pPr>
                  <w:r w:rsidRPr="006119EC">
                    <w:rPr>
                      <w:sz w:val="24"/>
                      <w:szCs w:val="24"/>
                    </w:rPr>
                    <w:t xml:space="preserve">Bachelor of science, </w:t>
                  </w:r>
                  <w:r w:rsidRPr="006119EC">
                    <w:rPr>
                      <w:rStyle w:val="SubtleReference"/>
                      <w:sz w:val="24"/>
                      <w:szCs w:val="24"/>
                    </w:rPr>
                    <w:t xml:space="preserve">UniversITY of miami </w:t>
                  </w:r>
                </w:p>
                <w:p w14:paraId="44272496" w14:textId="77777777" w:rsidR="002C2E90" w:rsidRPr="002C2E90" w:rsidRDefault="002C2E90" w:rsidP="006119EC">
                  <w:pPr>
                    <w:pStyle w:val="Heading2"/>
                    <w:contextualSpacing w:val="0"/>
                    <w:outlineLvl w:val="1"/>
                    <w:rPr>
                      <w:b w:val="0"/>
                      <w:smallCaps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Style w:val="SubtleReference"/>
                      <w:sz w:val="20"/>
                      <w:szCs w:val="20"/>
                    </w:rPr>
                    <w:t>Business Technology &amp;</w:t>
                  </w:r>
                  <w:r w:rsidRPr="002C2E90">
                    <w:rPr>
                      <w:rStyle w:val="SubtleReference"/>
                      <w:sz w:val="20"/>
                      <w:szCs w:val="20"/>
                    </w:rPr>
                    <w:t xml:space="preserve"> Computer science </w:t>
                  </w:r>
                  <w:r>
                    <w:rPr>
                      <w:rStyle w:val="SubtleReference"/>
                      <w:sz w:val="20"/>
                      <w:szCs w:val="20"/>
                    </w:rPr>
                    <w:t xml:space="preserve">major with social science </w:t>
                  </w:r>
                  <w:r w:rsidR="004C076B">
                    <w:rPr>
                      <w:rStyle w:val="SubtleReference"/>
                      <w:sz w:val="20"/>
                      <w:szCs w:val="20"/>
                    </w:rPr>
                    <w:t>&amp;</w:t>
                  </w:r>
                  <w:r>
                    <w:rPr>
                      <w:rStyle w:val="SubtleReference"/>
                      <w:sz w:val="20"/>
                      <w:szCs w:val="20"/>
                    </w:rPr>
                    <w:t xml:space="preserve"> philosophy cognate </w:t>
                  </w:r>
                </w:p>
                <w:p w14:paraId="2CB36A95" w14:textId="77777777" w:rsidR="006536AC" w:rsidRDefault="006536AC" w:rsidP="006536AC">
                  <w:pPr>
                    <w:pStyle w:val="Heading3"/>
                    <w:contextualSpacing w:val="0"/>
                    <w:outlineLvl w:val="2"/>
                  </w:pPr>
                </w:p>
                <w:p w14:paraId="7A0C92AB" w14:textId="77777777" w:rsidR="006536AC" w:rsidRPr="00CF1A49" w:rsidRDefault="006536AC" w:rsidP="006536AC">
                  <w:pPr>
                    <w:pStyle w:val="Heading3"/>
                    <w:contextualSpacing w:val="0"/>
                    <w:outlineLvl w:val="2"/>
                  </w:pPr>
                  <w:r>
                    <w:t>August</w:t>
                  </w:r>
                  <w:r w:rsidRPr="00CF1A49">
                    <w:t xml:space="preserve"> </w:t>
                  </w:r>
                  <w:r>
                    <w:t>2018</w:t>
                  </w:r>
                </w:p>
                <w:p w14:paraId="4F63A155" w14:textId="77777777" w:rsidR="006536AC" w:rsidRPr="006119EC" w:rsidRDefault="006536AC" w:rsidP="006119EC">
                  <w:pPr>
                    <w:pStyle w:val="Heading2"/>
                    <w:contextualSpacing w:val="0"/>
                    <w:outlineLvl w:val="1"/>
                    <w:rPr>
                      <w:b w:val="0"/>
                      <w:sz w:val="24"/>
                      <w:szCs w:val="24"/>
                    </w:rPr>
                  </w:pPr>
                  <w:r w:rsidRPr="006119EC">
                    <w:rPr>
                      <w:sz w:val="24"/>
                      <w:szCs w:val="24"/>
                    </w:rPr>
                    <w:t xml:space="preserve">coding bootcamp, </w:t>
                  </w:r>
                  <w:r w:rsidRPr="006119EC">
                    <w:rPr>
                      <w:rStyle w:val="SubtleReference"/>
                      <w:sz w:val="24"/>
                      <w:szCs w:val="24"/>
                    </w:rPr>
                    <w:t xml:space="preserve">Wyncode Academy </w:t>
                  </w:r>
                </w:p>
              </w:tc>
            </w:tr>
            <w:tr w:rsidR="006536AC" w:rsidRPr="00CF1A49" w14:paraId="2E011D62" w14:textId="77777777" w:rsidTr="006119EC">
              <w:trPr>
                <w:trHeight w:val="954"/>
              </w:trPr>
              <w:tc>
                <w:tcPr>
                  <w:tcW w:w="9355" w:type="dxa"/>
                  <w:tcMar>
                    <w:top w:w="216" w:type="dxa"/>
                  </w:tcMar>
                </w:tcPr>
                <w:p w14:paraId="41C2CC08" w14:textId="77777777" w:rsidR="006536AC" w:rsidRPr="00CF1A49" w:rsidRDefault="006536AC" w:rsidP="006536AC">
                  <w:pPr>
                    <w:pStyle w:val="Heading3"/>
                    <w:contextualSpacing w:val="0"/>
                    <w:outlineLvl w:val="2"/>
                  </w:pPr>
                  <w:r>
                    <w:t>may</w:t>
                  </w:r>
                  <w:r w:rsidRPr="00CF1A49">
                    <w:t xml:space="preserve"> </w:t>
                  </w:r>
                  <w:r>
                    <w:t>2016</w:t>
                  </w:r>
                </w:p>
                <w:p w14:paraId="691A38C7" w14:textId="77777777" w:rsidR="002C2E90" w:rsidRPr="004C076B" w:rsidRDefault="006536AC" w:rsidP="004C076B">
                  <w:pPr>
                    <w:pStyle w:val="Heading2"/>
                    <w:contextualSpacing w:val="0"/>
                    <w:outlineLvl w:val="1"/>
                    <w:rPr>
                      <w:b w:val="0"/>
                      <w:smallCaps/>
                      <w:color w:val="595959" w:themeColor="text1" w:themeTint="A6"/>
                      <w:sz w:val="24"/>
                      <w:szCs w:val="24"/>
                    </w:rPr>
                  </w:pPr>
                  <w:r w:rsidRPr="006119EC">
                    <w:rPr>
                      <w:sz w:val="24"/>
                      <w:szCs w:val="24"/>
                    </w:rPr>
                    <w:t xml:space="preserve">high school degree, </w:t>
                  </w:r>
                  <w:r w:rsidRPr="006119EC">
                    <w:rPr>
                      <w:rStyle w:val="SubtleReference"/>
                      <w:sz w:val="24"/>
                      <w:szCs w:val="24"/>
                    </w:rPr>
                    <w:t xml:space="preserve">Nsu University school </w:t>
                  </w:r>
                </w:p>
              </w:tc>
            </w:tr>
          </w:tbl>
          <w:p w14:paraId="7BD11270" w14:textId="1A546968" w:rsidR="006536AC" w:rsidRPr="00CF1A49" w:rsidRDefault="006536AC" w:rsidP="00913946">
            <w:pPr>
              <w:contextualSpacing w:val="0"/>
            </w:pPr>
          </w:p>
        </w:tc>
      </w:tr>
    </w:tbl>
    <w:p w14:paraId="5EE874BF" w14:textId="77777777" w:rsidR="004E01EB" w:rsidRPr="002A0583" w:rsidRDefault="00C53A59" w:rsidP="004E01EB">
      <w:pPr>
        <w:pStyle w:val="Heading1"/>
        <w:rPr>
          <w:sz w:val="26"/>
          <w:szCs w:val="26"/>
        </w:rPr>
      </w:pPr>
      <w:sdt>
        <w:sdtPr>
          <w:rPr>
            <w:sz w:val="26"/>
            <w:szCs w:val="26"/>
          </w:rPr>
          <w:alias w:val="Experience:"/>
          <w:tag w:val="Experience:"/>
          <w:id w:val="-1983300934"/>
          <w:placeholder>
            <w:docPart w:val="EA7022C80D56F44EB157716D8BE52B89"/>
          </w:placeholder>
          <w:temporary/>
          <w:showingPlcHdr/>
          <w15:appearance w15:val="hidden"/>
        </w:sdtPr>
        <w:sdtEndPr/>
        <w:sdtContent>
          <w:r w:rsidR="004E01EB" w:rsidRPr="002A0583">
            <w:rPr>
              <w:sz w:val="26"/>
              <w:szCs w:val="26"/>
            </w:rPr>
            <w:t>Experience</w:t>
          </w:r>
        </w:sdtContent>
      </w:sdt>
      <w:r w:rsidR="006119EC" w:rsidRPr="002A0583">
        <w:rPr>
          <w:sz w:val="26"/>
          <w:szCs w:val="26"/>
        </w:rPr>
        <w:t>/Related ACtivities</w:t>
      </w:r>
    </w:p>
    <w:tbl>
      <w:tblPr>
        <w:tblStyle w:val="TableGrid"/>
        <w:tblW w:w="488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6119EC" w:rsidRPr="006E1507" w14:paraId="01BBD85D" w14:textId="77777777" w:rsidTr="00475906">
        <w:trPr>
          <w:trHeight w:val="2034"/>
        </w:trPr>
        <w:tc>
          <w:tcPr>
            <w:tcW w:w="4570" w:type="dxa"/>
          </w:tcPr>
          <w:p w14:paraId="4F9CA7BC" w14:textId="109E2921" w:rsidR="006119EC" w:rsidRDefault="002A0583" w:rsidP="006119EC">
            <w:pPr>
              <w:pStyle w:val="ListBullet"/>
              <w:contextualSpacing w:val="0"/>
            </w:pPr>
            <w:r>
              <w:t xml:space="preserve">C++ Programming Teacher Assistant, University of Miami (BTE 320)  </w:t>
            </w:r>
          </w:p>
          <w:p w14:paraId="38086C02" w14:textId="21A86400" w:rsidR="002A0583" w:rsidRPr="006E1507" w:rsidRDefault="002A0583" w:rsidP="002A0583">
            <w:pPr>
              <w:pStyle w:val="ListBullet"/>
              <w:contextualSpacing w:val="0"/>
            </w:pPr>
            <w:r>
              <w:t>Java Programming Teacher Assistant, Brandeis University (COSI 11a)</w:t>
            </w:r>
          </w:p>
          <w:p w14:paraId="50305405" w14:textId="77777777" w:rsidR="005A628C" w:rsidRDefault="005A628C" w:rsidP="006119EC">
            <w:pPr>
              <w:pStyle w:val="ListBullet"/>
              <w:contextualSpacing w:val="0"/>
            </w:pPr>
            <w:r>
              <w:t xml:space="preserve">ACC 211- Financial Accounting </w:t>
            </w:r>
          </w:p>
          <w:p w14:paraId="6914157C" w14:textId="77777777" w:rsidR="005A628C" w:rsidRDefault="005A628C" w:rsidP="006119EC">
            <w:pPr>
              <w:pStyle w:val="ListBullet"/>
              <w:contextualSpacing w:val="0"/>
            </w:pPr>
            <w:r>
              <w:t xml:space="preserve">ECO - Macro, Micro Economics </w:t>
            </w:r>
          </w:p>
          <w:p w14:paraId="428935CD" w14:textId="77777777" w:rsidR="005A628C" w:rsidRDefault="005A628C" w:rsidP="006119EC">
            <w:pPr>
              <w:pStyle w:val="ListBullet"/>
              <w:contextualSpacing w:val="0"/>
            </w:pPr>
            <w:r>
              <w:t xml:space="preserve">ECE 111- Intro to Software Engineering </w:t>
            </w:r>
          </w:p>
          <w:p w14:paraId="24E1C7B3" w14:textId="77777777" w:rsidR="002C2E90" w:rsidRDefault="005A628C" w:rsidP="006119EC">
            <w:pPr>
              <w:pStyle w:val="ListBullet"/>
              <w:contextualSpacing w:val="0"/>
            </w:pPr>
            <w:r>
              <w:t>BTE 417- Tech Project Management</w:t>
            </w:r>
          </w:p>
          <w:p w14:paraId="04B6E9C9" w14:textId="16A90078" w:rsidR="005A628C" w:rsidRDefault="002C2E90" w:rsidP="006119EC">
            <w:pPr>
              <w:pStyle w:val="ListBullet"/>
              <w:contextualSpacing w:val="0"/>
            </w:pPr>
            <w:r>
              <w:t xml:space="preserve">City of Sunny Isles Beach Scholarship Recipient </w:t>
            </w:r>
          </w:p>
          <w:p w14:paraId="783369A1" w14:textId="77777777" w:rsidR="002C2E90" w:rsidRDefault="002C2E90" w:rsidP="002C2E9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67684CBB" w14:textId="77777777" w:rsidR="002C2E90" w:rsidRDefault="002C2E90" w:rsidP="002C2E9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27549CE5" w14:textId="77777777" w:rsidR="006119EC" w:rsidRPr="006E1507" w:rsidRDefault="006119EC" w:rsidP="006119E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570" w:type="dxa"/>
            <w:tcMar>
              <w:left w:w="360" w:type="dxa"/>
            </w:tcMar>
          </w:tcPr>
          <w:p w14:paraId="7413B370" w14:textId="77777777" w:rsidR="006119EC" w:rsidRPr="006E1507" w:rsidRDefault="006119EC" w:rsidP="00475906">
            <w:pPr>
              <w:pStyle w:val="ListBullet"/>
              <w:contextualSpacing w:val="0"/>
            </w:pPr>
            <w:r>
              <w:t xml:space="preserve">Level II Volunteer, Crisis Text Line </w:t>
            </w:r>
          </w:p>
          <w:p w14:paraId="32D7BD02" w14:textId="77777777" w:rsidR="006119EC" w:rsidRPr="006E1507" w:rsidRDefault="006119EC" w:rsidP="00475906">
            <w:pPr>
              <w:pStyle w:val="ListBullet"/>
              <w:contextualSpacing w:val="0"/>
            </w:pPr>
            <w:proofErr w:type="spellStart"/>
            <w:r>
              <w:t>UM</w:t>
            </w:r>
            <w:r w:rsidR="005A628C">
              <w:t>iami</w:t>
            </w:r>
            <w:proofErr w:type="spellEnd"/>
            <w:r>
              <w:t xml:space="preserve"> Engineers Without Borders</w:t>
            </w:r>
          </w:p>
          <w:p w14:paraId="197AD02B" w14:textId="77777777" w:rsidR="006119EC" w:rsidRDefault="006119EC" w:rsidP="006119EC">
            <w:pPr>
              <w:pStyle w:val="ListBullet"/>
              <w:contextualSpacing w:val="0"/>
            </w:pPr>
            <w:r>
              <w:t xml:space="preserve">Certified Red Cross Lifeguard </w:t>
            </w:r>
          </w:p>
          <w:p w14:paraId="1790BE51" w14:textId="77777777" w:rsidR="004C076B" w:rsidRDefault="002C2E90" w:rsidP="0039266F">
            <w:pPr>
              <w:pStyle w:val="ListBullet"/>
              <w:contextualSpacing w:val="0"/>
            </w:pPr>
            <w:r>
              <w:t xml:space="preserve">PHI- </w:t>
            </w:r>
            <w:r w:rsidR="004C076B">
              <w:t xml:space="preserve">University </w:t>
            </w:r>
            <w:r>
              <w:t xml:space="preserve">Physics I, II </w:t>
            </w:r>
          </w:p>
          <w:p w14:paraId="26E1E1D9" w14:textId="77777777" w:rsidR="005A628C" w:rsidRDefault="002C2E90" w:rsidP="0039266F">
            <w:pPr>
              <w:pStyle w:val="ListBullet"/>
              <w:contextualSpacing w:val="0"/>
            </w:pPr>
            <w:r>
              <w:t xml:space="preserve">MTH- </w:t>
            </w:r>
            <w:r w:rsidR="005A628C">
              <w:t xml:space="preserve">Calculus I, II </w:t>
            </w:r>
          </w:p>
          <w:p w14:paraId="42A2130E" w14:textId="77777777" w:rsidR="005A628C" w:rsidRDefault="002C2E90" w:rsidP="005A628C">
            <w:pPr>
              <w:pStyle w:val="ListBullet"/>
              <w:contextualSpacing w:val="0"/>
            </w:pPr>
            <w:r>
              <w:t xml:space="preserve">MTH 309- </w:t>
            </w:r>
            <w:r w:rsidR="005A628C">
              <w:t>Discrete Math</w:t>
            </w:r>
          </w:p>
          <w:p w14:paraId="5EC1D607" w14:textId="5D923DAF" w:rsidR="005A628C" w:rsidRDefault="00E567BA" w:rsidP="005A628C">
            <w:pPr>
              <w:pStyle w:val="ListBullet"/>
              <w:contextualSpacing w:val="0"/>
            </w:pPr>
            <w:r>
              <w:t xml:space="preserve">UM </w:t>
            </w:r>
            <w:r w:rsidR="005A628C">
              <w:t>Business School Provost’s Honor Roll</w:t>
            </w:r>
          </w:p>
          <w:p w14:paraId="4D3CB17E" w14:textId="77777777" w:rsidR="002C2E90" w:rsidRDefault="002C2E90" w:rsidP="005A628C">
            <w:pPr>
              <w:pStyle w:val="ListBullet"/>
              <w:contextualSpacing w:val="0"/>
            </w:pPr>
            <w:r>
              <w:t>Audley Webster Essay Contest (Pending)</w:t>
            </w:r>
          </w:p>
          <w:p w14:paraId="2C721EA5" w14:textId="77777777" w:rsidR="002C2E90" w:rsidRDefault="002C2E90" w:rsidP="005A628C">
            <w:pPr>
              <w:pStyle w:val="ListBullet"/>
              <w:contextualSpacing w:val="0"/>
            </w:pPr>
            <w:r>
              <w:t xml:space="preserve">NSU Miami Herald Silver Knight Nominee </w:t>
            </w:r>
          </w:p>
          <w:p w14:paraId="310E5AB0" w14:textId="77777777" w:rsidR="002C2E90" w:rsidRDefault="002C2E90" w:rsidP="004C076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0EB9D500" w14:textId="77777777" w:rsidR="002C2E90" w:rsidRDefault="002C2E90" w:rsidP="002C2E9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0A2D2A49" w14:textId="77777777" w:rsidR="002C2E90" w:rsidRPr="006E1507" w:rsidRDefault="002C2E90" w:rsidP="002C2E9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14:paraId="1E6810D9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19D01" w14:textId="77777777" w:rsidR="00C53A59" w:rsidRDefault="00C53A59" w:rsidP="0068194B">
      <w:r>
        <w:separator/>
      </w:r>
    </w:p>
    <w:p w14:paraId="0FA11B6A" w14:textId="77777777" w:rsidR="00C53A59" w:rsidRDefault="00C53A59"/>
    <w:p w14:paraId="32A56223" w14:textId="77777777" w:rsidR="00C53A59" w:rsidRDefault="00C53A59"/>
  </w:endnote>
  <w:endnote w:type="continuationSeparator" w:id="0">
    <w:p w14:paraId="1ACF2AE4" w14:textId="77777777" w:rsidR="00C53A59" w:rsidRDefault="00C53A59" w:rsidP="0068194B">
      <w:r>
        <w:continuationSeparator/>
      </w:r>
    </w:p>
    <w:p w14:paraId="18AD2CD2" w14:textId="77777777" w:rsidR="00C53A59" w:rsidRDefault="00C53A59"/>
    <w:p w14:paraId="469D2C69" w14:textId="77777777" w:rsidR="00C53A59" w:rsidRDefault="00C53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197B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8652" w14:textId="77777777" w:rsidR="00C53A59" w:rsidRDefault="00C53A59" w:rsidP="0068194B">
      <w:r>
        <w:separator/>
      </w:r>
    </w:p>
    <w:p w14:paraId="4071D227" w14:textId="77777777" w:rsidR="00C53A59" w:rsidRDefault="00C53A59"/>
    <w:p w14:paraId="6997FE41" w14:textId="77777777" w:rsidR="00C53A59" w:rsidRDefault="00C53A59"/>
  </w:footnote>
  <w:footnote w:type="continuationSeparator" w:id="0">
    <w:p w14:paraId="6EF54D29" w14:textId="77777777" w:rsidR="00C53A59" w:rsidRDefault="00C53A59" w:rsidP="0068194B">
      <w:r>
        <w:continuationSeparator/>
      </w:r>
    </w:p>
    <w:p w14:paraId="539E1DB9" w14:textId="77777777" w:rsidR="00C53A59" w:rsidRDefault="00C53A59"/>
    <w:p w14:paraId="73E7178C" w14:textId="77777777" w:rsidR="00C53A59" w:rsidRDefault="00C53A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3926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33BC07" wp14:editId="61C132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11D5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8E20A9"/>
    <w:multiLevelType w:val="hybridMultilevel"/>
    <w:tmpl w:val="B5BA255C"/>
    <w:lvl w:ilvl="0" w:tplc="AEBE1FE4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7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4F"/>
    <w:rsid w:val="000001EF"/>
    <w:rsid w:val="00004209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583"/>
    <w:rsid w:val="002A1945"/>
    <w:rsid w:val="002B2958"/>
    <w:rsid w:val="002B3FC8"/>
    <w:rsid w:val="002C2E90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56DD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076B"/>
    <w:rsid w:val="004C2D5D"/>
    <w:rsid w:val="004C33E1"/>
    <w:rsid w:val="004E01EB"/>
    <w:rsid w:val="004E2794"/>
    <w:rsid w:val="004F444F"/>
    <w:rsid w:val="00510392"/>
    <w:rsid w:val="00513E2A"/>
    <w:rsid w:val="00566A35"/>
    <w:rsid w:val="0056701E"/>
    <w:rsid w:val="005740D7"/>
    <w:rsid w:val="005A0F26"/>
    <w:rsid w:val="005A1B10"/>
    <w:rsid w:val="005A628C"/>
    <w:rsid w:val="005A6850"/>
    <w:rsid w:val="005B1B1B"/>
    <w:rsid w:val="005C5932"/>
    <w:rsid w:val="005D3CA7"/>
    <w:rsid w:val="005D4CC1"/>
    <w:rsid w:val="005F4B91"/>
    <w:rsid w:val="005F55D2"/>
    <w:rsid w:val="006119EC"/>
    <w:rsid w:val="0062312F"/>
    <w:rsid w:val="00625F2C"/>
    <w:rsid w:val="006442DB"/>
    <w:rsid w:val="006536A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3AA"/>
    <w:rsid w:val="00870B20"/>
    <w:rsid w:val="008829F8"/>
    <w:rsid w:val="00885897"/>
    <w:rsid w:val="008A6538"/>
    <w:rsid w:val="008C7056"/>
    <w:rsid w:val="008D249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D7127"/>
    <w:rsid w:val="00BE423E"/>
    <w:rsid w:val="00BF61AC"/>
    <w:rsid w:val="00C47FA6"/>
    <w:rsid w:val="00C53A59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567BA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DFB6"/>
  <w15:chartTrackingRefBased/>
  <w15:docId w15:val="{B4B7C013-5089-FB4D-8C44-6427E167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apple-converted-space">
    <w:name w:val="apple-converted-space"/>
    <w:basedOn w:val="DefaultParagraphFont"/>
    <w:rsid w:val="002C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risongroll/Library/Containers/com.microsoft.Word/Data/Library/Application%20Support/Microsoft/Office/16.0/DTS/Search/%7bD533CC6F-63F0-734B-9825-A5F620D7FE27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572E2FAB2AE4688E2B308E39D1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30D4-95BC-614E-A1C9-1759935761FD}"/>
      </w:docPartPr>
      <w:docPartBody>
        <w:p w:rsidR="00673F4D" w:rsidRDefault="00F273C6">
          <w:pPr>
            <w:pStyle w:val="A93572E2FAB2AE4688E2B308E39D1842"/>
          </w:pPr>
          <w:r w:rsidRPr="00CF1A49">
            <w:t>·</w:t>
          </w:r>
        </w:p>
      </w:docPartBody>
    </w:docPart>
    <w:docPart>
      <w:docPartPr>
        <w:name w:val="810E8EAAF9E66741B87D7AEECF5AB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86F48-D147-B740-B6B9-760D5558A2F9}"/>
      </w:docPartPr>
      <w:docPartBody>
        <w:p w:rsidR="00673F4D" w:rsidRDefault="00F273C6">
          <w:pPr>
            <w:pStyle w:val="810E8EAAF9E66741B87D7AEECF5AB262"/>
          </w:pPr>
          <w:r w:rsidRPr="00CF1A49">
            <w:t>·</w:t>
          </w:r>
        </w:p>
      </w:docPartBody>
    </w:docPart>
    <w:docPart>
      <w:docPartPr>
        <w:name w:val="D3424127A74BDE46AFEAEBA8611F1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A6461-A67B-084C-9CBB-317011AC3E6C}"/>
      </w:docPartPr>
      <w:docPartBody>
        <w:p w:rsidR="00673F4D" w:rsidRDefault="00F273C6">
          <w:pPr>
            <w:pStyle w:val="D3424127A74BDE46AFEAEBA8611F10B2"/>
          </w:pPr>
          <w:r w:rsidRPr="00CF1A49">
            <w:t>·</w:t>
          </w:r>
        </w:p>
      </w:docPartBody>
    </w:docPart>
    <w:docPart>
      <w:docPartPr>
        <w:name w:val="EA7022C80D56F44EB157716D8BE5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C7E-C3F2-C444-B337-DBEAA64C1F48}"/>
      </w:docPartPr>
      <w:docPartBody>
        <w:p w:rsidR="00673F4D" w:rsidRDefault="00F273C6">
          <w:pPr>
            <w:pStyle w:val="EA7022C80D56F44EB157716D8BE52B89"/>
          </w:pPr>
          <w:r w:rsidRPr="00CF1A49">
            <w:t>Experience</w:t>
          </w:r>
        </w:p>
      </w:docPartBody>
    </w:docPart>
    <w:docPart>
      <w:docPartPr>
        <w:name w:val="85AFB6DD3FAC894F992B40CAD025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DAD75-6A16-8F4E-9106-413E79DF46FD}"/>
      </w:docPartPr>
      <w:docPartBody>
        <w:p w:rsidR="00673F4D" w:rsidRDefault="00C86796" w:rsidP="00C86796">
          <w:pPr>
            <w:pStyle w:val="85AFB6DD3FAC894F992B40CAD0258B4C"/>
          </w:pPr>
          <w:r w:rsidRPr="00CF1A49">
            <w:t>Skills</w:t>
          </w:r>
        </w:p>
      </w:docPartBody>
    </w:docPart>
    <w:docPart>
      <w:docPartPr>
        <w:name w:val="D13848CCAAE0664B975EB01B74A2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66F4F-E634-9543-980B-84B17C163F33}"/>
      </w:docPartPr>
      <w:docPartBody>
        <w:p w:rsidR="00E028A6" w:rsidRDefault="002B7BF7" w:rsidP="002B7BF7">
          <w:pPr>
            <w:pStyle w:val="D13848CCAAE0664B975EB01B74A2E6B7"/>
          </w:pPr>
          <w:r w:rsidRPr="00CF1A49">
            <w:t>Experience</w:t>
          </w:r>
        </w:p>
      </w:docPartBody>
    </w:docPart>
    <w:docPart>
      <w:docPartPr>
        <w:name w:val="EEFC21D425C3C24FA0CF061F5378D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9E30-4598-4842-BB70-70C5F06431AE}"/>
      </w:docPartPr>
      <w:docPartBody>
        <w:p w:rsidR="00000000" w:rsidRDefault="00E028A6" w:rsidP="00E028A6">
          <w:pPr>
            <w:pStyle w:val="EEFC21D425C3C24FA0CF061F5378DF6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96"/>
    <w:rsid w:val="002B7BF7"/>
    <w:rsid w:val="00575715"/>
    <w:rsid w:val="00673F4D"/>
    <w:rsid w:val="00677034"/>
    <w:rsid w:val="007F0094"/>
    <w:rsid w:val="00C86796"/>
    <w:rsid w:val="00E028A6"/>
    <w:rsid w:val="00F2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4BD22CF04014D944EA35AA95619AF">
    <w:name w:val="AFD4BD22CF04014D944EA35AA95619A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80D5C51BCFA3C48988215B0FFBB52D6">
    <w:name w:val="580D5C51BCFA3C48988215B0FFBB52D6"/>
  </w:style>
  <w:style w:type="paragraph" w:customStyle="1" w:styleId="1795CD4D65717741B445743E424DD2E7">
    <w:name w:val="1795CD4D65717741B445743E424DD2E7"/>
  </w:style>
  <w:style w:type="paragraph" w:customStyle="1" w:styleId="A93572E2FAB2AE4688E2B308E39D1842">
    <w:name w:val="A93572E2FAB2AE4688E2B308E39D1842"/>
  </w:style>
  <w:style w:type="paragraph" w:customStyle="1" w:styleId="49A491D92C0EEF43AE3BEA3EBC8CA69B">
    <w:name w:val="49A491D92C0EEF43AE3BEA3EBC8CA69B"/>
  </w:style>
  <w:style w:type="paragraph" w:customStyle="1" w:styleId="68150BDFF523D94BBABB715095631919">
    <w:name w:val="68150BDFF523D94BBABB715095631919"/>
  </w:style>
  <w:style w:type="paragraph" w:customStyle="1" w:styleId="810E8EAAF9E66741B87D7AEECF5AB262">
    <w:name w:val="810E8EAAF9E66741B87D7AEECF5AB262"/>
  </w:style>
  <w:style w:type="paragraph" w:customStyle="1" w:styleId="29820149A8935D40B495C435AB90EDBE">
    <w:name w:val="29820149A8935D40B495C435AB90EDBE"/>
  </w:style>
  <w:style w:type="paragraph" w:customStyle="1" w:styleId="D3424127A74BDE46AFEAEBA8611F10B2">
    <w:name w:val="D3424127A74BDE46AFEAEBA8611F10B2"/>
  </w:style>
  <w:style w:type="paragraph" w:customStyle="1" w:styleId="3B75BCC02809244C94021B011252C6AE">
    <w:name w:val="3B75BCC02809244C94021B011252C6AE"/>
  </w:style>
  <w:style w:type="paragraph" w:customStyle="1" w:styleId="70F64D2D9F5CEF4AAFB7156A6EE2B9F6">
    <w:name w:val="70F64D2D9F5CEF4AAFB7156A6EE2B9F6"/>
  </w:style>
  <w:style w:type="paragraph" w:customStyle="1" w:styleId="EA7022C80D56F44EB157716D8BE52B89">
    <w:name w:val="EA7022C80D56F44EB157716D8BE52B89"/>
  </w:style>
  <w:style w:type="paragraph" w:customStyle="1" w:styleId="A3B47491B15DEC4E81C9455C4D47BE58">
    <w:name w:val="A3B47491B15DEC4E81C9455C4D47BE58"/>
  </w:style>
  <w:style w:type="paragraph" w:customStyle="1" w:styleId="914B2D8B282C7D4E825CEEC35CBAFB7A">
    <w:name w:val="914B2D8B282C7D4E825CEEC35CBAFB7A"/>
  </w:style>
  <w:style w:type="paragraph" w:customStyle="1" w:styleId="87CD7E28B38BEF4496F85CC274765C3B">
    <w:name w:val="87CD7E28B38BEF4496F85CC274765C3B"/>
  </w:style>
  <w:style w:type="character" w:styleId="SubtleReference">
    <w:name w:val="Subtle Reference"/>
    <w:basedOn w:val="DefaultParagraphFont"/>
    <w:uiPriority w:val="10"/>
    <w:qFormat/>
    <w:rsid w:val="00C86796"/>
    <w:rPr>
      <w:b/>
      <w:caps w:val="0"/>
      <w:smallCaps/>
      <w:color w:val="595959" w:themeColor="text1" w:themeTint="A6"/>
    </w:rPr>
  </w:style>
  <w:style w:type="paragraph" w:customStyle="1" w:styleId="40C253E687212F43B716AB26F0297792">
    <w:name w:val="40C253E687212F43B716AB26F0297792"/>
  </w:style>
  <w:style w:type="paragraph" w:customStyle="1" w:styleId="45C6DBD5C194774E8014FE2F72BA6C0F">
    <w:name w:val="45C6DBD5C194774E8014FE2F72BA6C0F"/>
  </w:style>
  <w:style w:type="paragraph" w:customStyle="1" w:styleId="45AEF461B2B9E94983665C759B8D28CE">
    <w:name w:val="45AEF461B2B9E94983665C759B8D28CE"/>
  </w:style>
  <w:style w:type="paragraph" w:customStyle="1" w:styleId="0C7423CDA8527A49A422F2E3E05FB7E4">
    <w:name w:val="0C7423CDA8527A49A422F2E3E05FB7E4"/>
  </w:style>
  <w:style w:type="paragraph" w:customStyle="1" w:styleId="D67C76F6EDDDD84D82FB66A7B9052D62">
    <w:name w:val="D67C76F6EDDDD84D82FB66A7B9052D62"/>
  </w:style>
  <w:style w:type="paragraph" w:customStyle="1" w:styleId="66F7B31524783F479E0657BC091243BA">
    <w:name w:val="66F7B31524783F479E0657BC091243BA"/>
  </w:style>
  <w:style w:type="paragraph" w:customStyle="1" w:styleId="696369A0BAAD5D4985523676CD73FB96">
    <w:name w:val="696369A0BAAD5D4985523676CD73FB96"/>
  </w:style>
  <w:style w:type="paragraph" w:customStyle="1" w:styleId="C2AE978BF0F05841B8B8960CE2872CB2">
    <w:name w:val="C2AE978BF0F05841B8B8960CE2872CB2"/>
  </w:style>
  <w:style w:type="paragraph" w:customStyle="1" w:styleId="BC4555DE1780A84CA6DF0D29E1AFC553">
    <w:name w:val="BC4555DE1780A84CA6DF0D29E1AFC553"/>
  </w:style>
  <w:style w:type="paragraph" w:customStyle="1" w:styleId="B3FAD5932CE6924FA29929FAC14FA8F6">
    <w:name w:val="B3FAD5932CE6924FA29929FAC14FA8F6"/>
  </w:style>
  <w:style w:type="paragraph" w:customStyle="1" w:styleId="F4C121B0B3E1C04CA83C0F5D4902D503">
    <w:name w:val="F4C121B0B3E1C04CA83C0F5D4902D503"/>
  </w:style>
  <w:style w:type="paragraph" w:customStyle="1" w:styleId="44C11BB6A484C246A71C4E9A054F2159">
    <w:name w:val="44C11BB6A484C246A71C4E9A054F2159"/>
  </w:style>
  <w:style w:type="paragraph" w:customStyle="1" w:styleId="8F34047D69B13C4E95F38F27548B62A6">
    <w:name w:val="8F34047D69B13C4E95F38F27548B62A6"/>
  </w:style>
  <w:style w:type="paragraph" w:customStyle="1" w:styleId="796E795D9BF866499FB1261F1AD80A7C">
    <w:name w:val="796E795D9BF866499FB1261F1AD80A7C"/>
  </w:style>
  <w:style w:type="paragraph" w:customStyle="1" w:styleId="C5E95A05A010C54482FDF0E3CD996A00">
    <w:name w:val="C5E95A05A010C54482FDF0E3CD996A00"/>
  </w:style>
  <w:style w:type="paragraph" w:customStyle="1" w:styleId="4698EE3ABAC90B4E89C0C41BCFBD7E17">
    <w:name w:val="4698EE3ABAC90B4E89C0C41BCFBD7E17"/>
  </w:style>
  <w:style w:type="paragraph" w:customStyle="1" w:styleId="0609CB76FC02334DAE0B406E704B10B0">
    <w:name w:val="0609CB76FC02334DAE0B406E704B10B0"/>
  </w:style>
  <w:style w:type="paragraph" w:customStyle="1" w:styleId="7E00D38148DAE240AB05137D6EFC32FC">
    <w:name w:val="7E00D38148DAE240AB05137D6EFC32FC"/>
  </w:style>
  <w:style w:type="paragraph" w:customStyle="1" w:styleId="7D5DEE2C88ED63498CC79A3E074AFA25">
    <w:name w:val="7D5DEE2C88ED63498CC79A3E074AFA25"/>
  </w:style>
  <w:style w:type="paragraph" w:customStyle="1" w:styleId="BCC6C50B426F9646BC977DE19B1E6901">
    <w:name w:val="BCC6C50B426F9646BC977DE19B1E6901"/>
  </w:style>
  <w:style w:type="paragraph" w:customStyle="1" w:styleId="3AD248A947BF7E46930A4DF28D93CB88">
    <w:name w:val="3AD248A947BF7E46930A4DF28D93CB88"/>
  </w:style>
  <w:style w:type="paragraph" w:customStyle="1" w:styleId="6555B373076EAF4FA601CAC6AC0739A4">
    <w:name w:val="6555B373076EAF4FA601CAC6AC0739A4"/>
  </w:style>
  <w:style w:type="paragraph" w:customStyle="1" w:styleId="3EEF7B8097AC0446AAFC40FFF572403D">
    <w:name w:val="3EEF7B8097AC0446AAFC40FFF572403D"/>
  </w:style>
  <w:style w:type="paragraph" w:customStyle="1" w:styleId="7609782826453C4C8837E9267052BA20">
    <w:name w:val="7609782826453C4C8837E9267052BA20"/>
  </w:style>
  <w:style w:type="paragraph" w:customStyle="1" w:styleId="7815CC0E6971B54D8E4A9D5F4D654F12">
    <w:name w:val="7815CC0E6971B54D8E4A9D5F4D654F12"/>
  </w:style>
  <w:style w:type="paragraph" w:customStyle="1" w:styleId="8F44F1B65FC2354BBBA30F29A5ED4095">
    <w:name w:val="8F44F1B65FC2354BBBA30F29A5ED4095"/>
  </w:style>
  <w:style w:type="paragraph" w:customStyle="1" w:styleId="47C44A34DFBA86449AA807D0617F9896">
    <w:name w:val="47C44A34DFBA86449AA807D0617F9896"/>
    <w:rsid w:val="00C86796"/>
  </w:style>
  <w:style w:type="paragraph" w:customStyle="1" w:styleId="BE4FE7E95538D1498DD04D04EA737F3C">
    <w:name w:val="BE4FE7E95538D1498DD04D04EA737F3C"/>
    <w:rsid w:val="00C86796"/>
  </w:style>
  <w:style w:type="paragraph" w:customStyle="1" w:styleId="7CFFFD35F31F814FBD987A1C63576236">
    <w:name w:val="7CFFFD35F31F814FBD987A1C63576236"/>
    <w:rsid w:val="00C86796"/>
  </w:style>
  <w:style w:type="paragraph" w:customStyle="1" w:styleId="869853BE60B9024294AB18C68F722A1A">
    <w:name w:val="869853BE60B9024294AB18C68F722A1A"/>
    <w:rsid w:val="00C86796"/>
  </w:style>
  <w:style w:type="paragraph" w:customStyle="1" w:styleId="396EA248F3AA6A48A4083DD6AA62E7DD">
    <w:name w:val="396EA248F3AA6A48A4083DD6AA62E7DD"/>
    <w:rsid w:val="00C86796"/>
  </w:style>
  <w:style w:type="paragraph" w:customStyle="1" w:styleId="93A121665C980549915B7BE102BD395D">
    <w:name w:val="93A121665C980549915B7BE102BD395D"/>
    <w:rsid w:val="00C86796"/>
  </w:style>
  <w:style w:type="paragraph" w:customStyle="1" w:styleId="70713F9FB2373447BF3778970B17B66F">
    <w:name w:val="70713F9FB2373447BF3778970B17B66F"/>
    <w:rsid w:val="00C86796"/>
  </w:style>
  <w:style w:type="paragraph" w:customStyle="1" w:styleId="9EAEDB479EF91F4AA27D467B8C2D9213">
    <w:name w:val="9EAEDB479EF91F4AA27D467B8C2D9213"/>
    <w:rsid w:val="00C86796"/>
  </w:style>
  <w:style w:type="paragraph" w:customStyle="1" w:styleId="789409EABB2158458FCDB26EA3BD1DCF">
    <w:name w:val="789409EABB2158458FCDB26EA3BD1DCF"/>
    <w:rsid w:val="00C86796"/>
  </w:style>
  <w:style w:type="paragraph" w:customStyle="1" w:styleId="09DABDB55ABEBC4E9AF19105153FB4ED">
    <w:name w:val="09DABDB55ABEBC4E9AF19105153FB4ED"/>
    <w:rsid w:val="00C86796"/>
  </w:style>
  <w:style w:type="paragraph" w:customStyle="1" w:styleId="6B02C61D4775AD44A5BAD062D1544D87">
    <w:name w:val="6B02C61D4775AD44A5BAD062D1544D87"/>
    <w:rsid w:val="00C86796"/>
  </w:style>
  <w:style w:type="paragraph" w:customStyle="1" w:styleId="33B2B58DCF3694409BD749C71BBC37DF">
    <w:name w:val="33B2B58DCF3694409BD749C71BBC37DF"/>
    <w:rsid w:val="00C86796"/>
  </w:style>
  <w:style w:type="paragraph" w:customStyle="1" w:styleId="FD53BB2500D7794290871BCFA973A3D1">
    <w:name w:val="FD53BB2500D7794290871BCFA973A3D1"/>
    <w:rsid w:val="00C86796"/>
  </w:style>
  <w:style w:type="paragraph" w:customStyle="1" w:styleId="85AFB6DD3FAC894F992B40CAD0258B4C">
    <w:name w:val="85AFB6DD3FAC894F992B40CAD0258B4C"/>
    <w:rsid w:val="00C86796"/>
  </w:style>
  <w:style w:type="paragraph" w:customStyle="1" w:styleId="80BF824C09E66649890E7D7E3B7DBF21">
    <w:name w:val="80BF824C09E66649890E7D7E3B7DBF21"/>
    <w:rsid w:val="00C86796"/>
  </w:style>
  <w:style w:type="paragraph" w:customStyle="1" w:styleId="9B6DEE5942F3BF438D8C8941D152A41C">
    <w:name w:val="9B6DEE5942F3BF438D8C8941D152A41C"/>
    <w:rsid w:val="00C86796"/>
  </w:style>
  <w:style w:type="paragraph" w:customStyle="1" w:styleId="27AF3FE69B12594DB49740C5F4F628D3">
    <w:name w:val="27AF3FE69B12594DB49740C5F4F628D3"/>
    <w:rsid w:val="00C86796"/>
  </w:style>
  <w:style w:type="paragraph" w:customStyle="1" w:styleId="76D7C58E52FE854CA1A8BB0B23493A13">
    <w:name w:val="76D7C58E52FE854CA1A8BB0B23493A13"/>
    <w:rsid w:val="00C86796"/>
  </w:style>
  <w:style w:type="paragraph" w:customStyle="1" w:styleId="E283A43A3DBA63428134ACF516B8F1DA">
    <w:name w:val="E283A43A3DBA63428134ACF516B8F1DA"/>
    <w:rsid w:val="00C86796"/>
  </w:style>
  <w:style w:type="paragraph" w:customStyle="1" w:styleId="F51E96CB8BAECB45AC3FE7B590CACC2E">
    <w:name w:val="F51E96CB8BAECB45AC3FE7B590CACC2E"/>
    <w:rsid w:val="00C86796"/>
  </w:style>
  <w:style w:type="paragraph" w:customStyle="1" w:styleId="D13848CCAAE0664B975EB01B74A2E6B7">
    <w:name w:val="D13848CCAAE0664B975EB01B74A2E6B7"/>
    <w:rsid w:val="002B7BF7"/>
  </w:style>
  <w:style w:type="paragraph" w:customStyle="1" w:styleId="12F1E2E0C036394784CD8B1C80300B79">
    <w:name w:val="12F1E2E0C036394784CD8B1C80300B79"/>
    <w:rsid w:val="002B7BF7"/>
  </w:style>
  <w:style w:type="paragraph" w:customStyle="1" w:styleId="EEFC21D425C3C24FA0CF061F5378DF68">
    <w:name w:val="EEFC21D425C3C24FA0CF061F5378DF68"/>
    <w:rsid w:val="00E02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{D533CC6F-63F0-734B-9825-A5F620D7FE27}tf16402488.dotx</Template>
  <TotalTime>76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2018-08-06T03:58:00Z</dcterms:created>
  <dcterms:modified xsi:type="dcterms:W3CDTF">2018-10-13T14:50:00Z</dcterms:modified>
  <cp:category/>
</cp:coreProperties>
</file>